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</w:rPr>
      </w:pPr>
      <w:r>
        <w:rPr>
          <w:rFonts w:hint="eastAsia"/>
        </w:rPr>
        <w:t>附件</w:t>
      </w:r>
      <w:r>
        <w:t>1</w:t>
      </w:r>
      <w:r>
        <w:rPr>
          <w:rFonts w:hint="eastAsia"/>
        </w:rPr>
        <w:t>：</w:t>
      </w:r>
    </w:p>
    <w:tbl>
      <w:tblPr>
        <w:tblStyle w:val="4"/>
        <w:tblpPr w:leftFromText="180" w:rightFromText="180" w:vertAnchor="text" w:horzAnchor="margin" w:tblpXSpec="center" w:tblpY="196"/>
        <w:tblW w:w="949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12"/>
        <w:gridCol w:w="576"/>
        <w:gridCol w:w="313"/>
        <w:gridCol w:w="707"/>
        <w:gridCol w:w="733"/>
        <w:gridCol w:w="211"/>
        <w:gridCol w:w="1199"/>
        <w:gridCol w:w="165"/>
        <w:gridCol w:w="47"/>
        <w:gridCol w:w="1029"/>
        <w:gridCol w:w="595"/>
        <w:gridCol w:w="325"/>
        <w:gridCol w:w="866"/>
        <w:gridCol w:w="30"/>
        <w:gridCol w:w="184"/>
        <w:gridCol w:w="1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497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36"/>
                <w:szCs w:val="36"/>
              </w:rPr>
              <w:t>高校竞赛排行榜评估项目申请表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9497" w:type="dxa"/>
            <w:gridSpan w:val="1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spacing w:line="360" w:lineRule="auto"/>
              <w:ind w:firstLine="5760" w:firstLineChars="2400"/>
              <w:rPr>
                <w:rFonts w:ascii="仿宋" w:hAnsi="仿宋" w:eastAsia="仿宋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竞赛主办单位盖章：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项目</w:t>
            </w:r>
          </w:p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信息</w:t>
            </w:r>
          </w:p>
        </w:tc>
        <w:tc>
          <w:tcPr>
            <w:tcW w:w="130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竞赛名称</w:t>
            </w:r>
          </w:p>
        </w:tc>
        <w:tc>
          <w:tcPr>
            <w:tcW w:w="7379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7379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协办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合作单位</w:t>
            </w:r>
          </w:p>
        </w:tc>
        <w:tc>
          <w:tcPr>
            <w:tcW w:w="7379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竞赛官网</w:t>
            </w:r>
          </w:p>
        </w:tc>
        <w:tc>
          <w:tcPr>
            <w:tcW w:w="7379" w:type="dxa"/>
            <w:gridSpan w:val="1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single" w:color="000000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面向专业类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学科</w:t>
            </w:r>
          </w:p>
        </w:tc>
        <w:tc>
          <w:tcPr>
            <w:tcW w:w="7379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参赛对象</w:t>
            </w:r>
          </w:p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（可多选，并按参与人数顺序排列）</w:t>
            </w:r>
          </w:p>
        </w:tc>
        <w:tc>
          <w:tcPr>
            <w:tcW w:w="7379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□研究生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□本科生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□专科生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参赛形式</w:t>
            </w:r>
          </w:p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（可多选）</w:t>
            </w:r>
          </w:p>
        </w:tc>
        <w:tc>
          <w:tcPr>
            <w:tcW w:w="306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□团队赛</w:t>
            </w:r>
          </w:p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□个人赛</w:t>
            </w:r>
          </w:p>
        </w:tc>
        <w:tc>
          <w:tcPr>
            <w:tcW w:w="284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是否有省级选拔赛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□是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widowControl/>
              <w:spacing w:line="36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□否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竞赛</w:t>
            </w:r>
          </w:p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秘书处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5939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5939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720" w:lineRule="auto"/>
              <w:jc w:val="center"/>
              <w:rPr>
                <w:rFonts w:hint="eastAsia" w:ascii="仿宋_GB2312" w:hAnsi="宋体" w:eastAsia="仿宋_GB2312" w:cs="Times New Roman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宋体" w:eastAsia="仿宋_GB2312" w:cs="Times New Roman"/>
                <w:color w:val="000000"/>
                <w:kern w:val="0"/>
                <w:sz w:val="24"/>
                <w:szCs w:val="24"/>
                <w:lang w:eastAsia="zh-CN"/>
              </w:rPr>
              <w:t>姓名</w:t>
            </w:r>
          </w:p>
        </w:tc>
        <w:tc>
          <w:tcPr>
            <w:tcW w:w="16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1502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81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01" w:type="dxa"/>
            <w:gridSpan w:val="3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16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  <w:lang w:eastAsia="zh-CN"/>
              </w:rPr>
              <w:t>办公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电话</w:t>
            </w:r>
          </w:p>
        </w:tc>
        <w:tc>
          <w:tcPr>
            <w:tcW w:w="150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72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8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竞赛历程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最近五届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988" w:type="dxa"/>
            <w:gridSpan w:val="2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届数</w:t>
            </w:r>
          </w:p>
        </w:tc>
        <w:tc>
          <w:tcPr>
            <w:tcW w:w="102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决赛承办单位</w:t>
            </w:r>
          </w:p>
        </w:tc>
        <w:tc>
          <w:tcPr>
            <w:tcW w:w="338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报名情况</w:t>
            </w:r>
          </w:p>
        </w:tc>
        <w:tc>
          <w:tcPr>
            <w:tcW w:w="328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决赛情况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8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参赛学校数</w:t>
            </w:r>
          </w:p>
        </w:tc>
        <w:tc>
          <w:tcPr>
            <w:tcW w:w="1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报名队数</w:t>
            </w:r>
            <w:r>
              <w:rPr>
                <w:rFonts w:ascii="仿宋_GB2312" w:hAnsi="宋体" w:eastAsia="仿宋_GB2312" w:cs="仿宋_GB2312"/>
                <w:color w:val="000000"/>
                <w:kern w:val="0"/>
              </w:rPr>
              <w:t>/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人数</w:t>
            </w:r>
          </w:p>
        </w:tc>
        <w:tc>
          <w:tcPr>
            <w:tcW w:w="124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入围队数</w:t>
            </w:r>
            <w:r>
              <w:rPr>
                <w:rFonts w:ascii="仿宋_GB2312" w:hAnsi="宋体" w:eastAsia="仿宋_GB2312" w:cs="仿宋_GB2312"/>
                <w:color w:val="000000"/>
                <w:kern w:val="0"/>
              </w:rPr>
              <w:t>/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人数</w:t>
            </w:r>
          </w:p>
        </w:tc>
        <w:tc>
          <w:tcPr>
            <w:tcW w:w="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参赛学校数</w:t>
            </w:r>
          </w:p>
        </w:tc>
        <w:tc>
          <w:tcPr>
            <w:tcW w:w="1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决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赛队数</w:t>
            </w:r>
            <w:r>
              <w:rPr>
                <w:rFonts w:ascii="仿宋_GB2312" w:hAnsi="宋体" w:eastAsia="仿宋_GB2312" w:cs="仿宋_GB2312"/>
                <w:color w:val="000000"/>
                <w:kern w:val="0"/>
              </w:rPr>
              <w:t>/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人数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获奖队数</w:t>
            </w:r>
            <w:r>
              <w:rPr>
                <w:rFonts w:ascii="仿宋_GB2312" w:hAnsi="宋体" w:eastAsia="仿宋_GB2312" w:cs="仿宋_GB2312"/>
                <w:color w:val="000000"/>
                <w:kern w:val="0"/>
              </w:rPr>
              <w:t>/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</w:rPr>
              <w:t>人数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届</w:t>
            </w:r>
          </w:p>
        </w:tc>
        <w:tc>
          <w:tcPr>
            <w:tcW w:w="1020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4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届</w:t>
            </w:r>
          </w:p>
        </w:tc>
        <w:tc>
          <w:tcPr>
            <w:tcW w:w="1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届</w:t>
            </w:r>
          </w:p>
        </w:tc>
        <w:tc>
          <w:tcPr>
            <w:tcW w:w="1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届</w:t>
            </w:r>
          </w:p>
        </w:tc>
        <w:tc>
          <w:tcPr>
            <w:tcW w:w="1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届</w:t>
            </w:r>
          </w:p>
        </w:tc>
        <w:tc>
          <w:tcPr>
            <w:tcW w:w="1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lef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合计：</w:t>
            </w:r>
          </w:p>
        </w:tc>
        <w:tc>
          <w:tcPr>
            <w:tcW w:w="10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11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80" w:lineRule="auto"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与同领域的竞赛相比，请说明该竞赛的特点和影响力</w:t>
            </w:r>
          </w:p>
        </w:tc>
        <w:tc>
          <w:tcPr>
            <w:tcW w:w="826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专家组</w:t>
            </w:r>
          </w:p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意见</w:t>
            </w:r>
          </w:p>
        </w:tc>
        <w:tc>
          <w:tcPr>
            <w:tcW w:w="826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      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审批意见</w:t>
            </w:r>
          </w:p>
        </w:tc>
        <w:tc>
          <w:tcPr>
            <w:tcW w:w="826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wordWrap w:val="0"/>
              <w:jc w:val="right"/>
              <w:rPr>
                <w:rFonts w:hint="eastAsia" w:ascii="仿宋_GB2312" w:hAnsi="宋体" w:eastAsia="仿宋_GB2312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仿宋_GB2312" w:hAnsi="宋体" w:eastAsia="仿宋_GB2312" w:cs="Times New Roman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ascii="仿宋_GB2312" w:hAnsi="宋体" w:eastAsia="仿宋_GB2312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      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hint="eastAsia" w:ascii="仿宋_GB2312" w:hAnsi="宋体" w:eastAsia="仿宋_GB2312" w:cs="仿宋_GB2312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>
      <w:pPr>
        <w:rPr>
          <w:rFonts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2D9"/>
    <w:rsid w:val="00013DDF"/>
    <w:rsid w:val="002B72D9"/>
    <w:rsid w:val="003E2CFB"/>
    <w:rsid w:val="004529B4"/>
    <w:rsid w:val="006917E4"/>
    <w:rsid w:val="007B6056"/>
    <w:rsid w:val="0082411D"/>
    <w:rsid w:val="008346B4"/>
    <w:rsid w:val="008C4C00"/>
    <w:rsid w:val="0098181F"/>
    <w:rsid w:val="00997762"/>
    <w:rsid w:val="00A14173"/>
    <w:rsid w:val="00A82E80"/>
    <w:rsid w:val="00AD72B2"/>
    <w:rsid w:val="00AF6AFC"/>
    <w:rsid w:val="00B45149"/>
    <w:rsid w:val="00BA4024"/>
    <w:rsid w:val="00D32DE9"/>
    <w:rsid w:val="00DE5FEC"/>
    <w:rsid w:val="00F7357A"/>
    <w:rsid w:val="1624436D"/>
    <w:rsid w:val="19216A73"/>
    <w:rsid w:val="19FB147B"/>
    <w:rsid w:val="1B6A3C72"/>
    <w:rsid w:val="33E701D9"/>
    <w:rsid w:val="37D00012"/>
    <w:rsid w:val="3A4448C1"/>
    <w:rsid w:val="3CB477C6"/>
    <w:rsid w:val="4B8B6F9C"/>
    <w:rsid w:val="4D392E34"/>
    <w:rsid w:val="53E567D4"/>
    <w:rsid w:val="5A644D06"/>
    <w:rsid w:val="5FCE44AA"/>
    <w:rsid w:val="69FE74B5"/>
    <w:rsid w:val="6AA86C50"/>
    <w:rsid w:val="72A71789"/>
    <w:rsid w:val="73DC26AC"/>
    <w:rsid w:val="75011FA9"/>
    <w:rsid w:val="7954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等线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Header Char"/>
    <w:basedOn w:val="5"/>
    <w:link w:val="3"/>
    <w:qFormat/>
    <w:locked/>
    <w:uiPriority w:val="99"/>
    <w:rPr>
      <w:sz w:val="18"/>
      <w:szCs w:val="18"/>
    </w:rPr>
  </w:style>
  <w:style w:type="character" w:customStyle="1" w:styleId="7">
    <w:name w:val="Footer Char"/>
    <w:basedOn w:val="5"/>
    <w:link w:val="2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China</Company>
  <Pages>2</Pages>
  <Words>73</Words>
  <Characters>419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2018-01-04T02:59:00Z</dcterms:created>
  <dc:creator>User</dc:creator>
  <cp:lastModifiedBy>李璐</cp:lastModifiedBy>
  <dcterms:modified xsi:type="dcterms:W3CDTF">2019-09-27T08:17:56Z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